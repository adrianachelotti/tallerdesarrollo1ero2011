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55" w:rsidRPr="001B061A" w:rsidRDefault="00987725" w:rsidP="00987725">
      <w:pPr>
        <w:pStyle w:val="Heading1"/>
        <w:pBdr>
          <w:bottom w:val="single" w:sz="4" w:space="1" w:color="auto"/>
        </w:pBdr>
        <w:rPr>
          <w:b w:val="0"/>
          <w:sz w:val="52"/>
        </w:rPr>
      </w:pPr>
      <w:r w:rsidRPr="001B061A">
        <w:rPr>
          <w:b w:val="0"/>
          <w:sz w:val="52"/>
        </w:rPr>
        <w:t xml:space="preserve">Las </w:t>
      </w:r>
      <w:r w:rsidR="007C6555" w:rsidRPr="001B061A">
        <w:rPr>
          <w:b w:val="0"/>
          <w:sz w:val="52"/>
        </w:rPr>
        <w:t>4</w:t>
      </w:r>
      <w:r w:rsidR="000857DD">
        <w:rPr>
          <w:b w:val="0"/>
          <w:sz w:val="52"/>
        </w:rPr>
        <w:t xml:space="preserve"> </w:t>
      </w:r>
      <w:r w:rsidR="007C6555" w:rsidRPr="001B061A">
        <w:rPr>
          <w:b w:val="0"/>
          <w:sz w:val="52"/>
        </w:rPr>
        <w:t>P</w:t>
      </w:r>
      <w:r w:rsidRPr="001B061A">
        <w:rPr>
          <w:b w:val="0"/>
          <w:sz w:val="52"/>
        </w:rPr>
        <w:t xml:space="preserve"> del Marketing</w:t>
      </w:r>
    </w:p>
    <w:p w:rsidR="00987725" w:rsidRPr="00CF43E1" w:rsidRDefault="007C6555" w:rsidP="00CF43E1">
      <w:pPr>
        <w:pStyle w:val="Heading2"/>
      </w:pPr>
      <w:r w:rsidRPr="00CF43E1">
        <w:t>Producto</w:t>
      </w:r>
    </w:p>
    <w:p w:rsidR="00987725" w:rsidRPr="008C7F80" w:rsidRDefault="00987725" w:rsidP="008C7F80">
      <w:pPr>
        <w:rPr>
          <w:rFonts w:eastAsia="Times New Roman"/>
          <w:color w:val="000000"/>
          <w:lang w:eastAsia="es-AR"/>
        </w:rPr>
      </w:pPr>
      <w:r w:rsidRPr="008C7F80">
        <w:rPr>
          <w:rFonts w:eastAsia="Times New Roman"/>
          <w:color w:val="000000"/>
          <w:lang w:eastAsia="es-AR"/>
        </w:rPr>
        <w:t xml:space="preserve">El producto está orientado a clientes que </w:t>
      </w:r>
      <w:r w:rsidR="008C7F80">
        <w:rPr>
          <w:rFonts w:eastAsia="Times New Roman"/>
          <w:color w:val="000000"/>
          <w:lang w:eastAsia="es-AR"/>
        </w:rPr>
        <w:t>requieren</w:t>
      </w:r>
      <w:r w:rsidRPr="008C7F80">
        <w:rPr>
          <w:rFonts w:eastAsia="Times New Roman"/>
          <w:color w:val="000000"/>
          <w:lang w:eastAsia="es-AR"/>
        </w:rPr>
        <w:t xml:space="preserve"> un servicio de calidad para la búsqueda de información de perfil e históricos tanto </w:t>
      </w:r>
      <w:r w:rsidR="008C7F80">
        <w:rPr>
          <w:rFonts w:eastAsia="Times New Roman"/>
          <w:color w:val="000000"/>
          <w:lang w:eastAsia="es-AR"/>
        </w:rPr>
        <w:t>de</w:t>
      </w:r>
      <w:r w:rsidRPr="008C7F80">
        <w:rPr>
          <w:rFonts w:eastAsia="Times New Roman"/>
          <w:color w:val="000000"/>
          <w:lang w:eastAsia="es-AR"/>
        </w:rPr>
        <w:t xml:space="preserve"> conductores como </w:t>
      </w:r>
      <w:r w:rsidR="008C7F80">
        <w:rPr>
          <w:rFonts w:eastAsia="Times New Roman"/>
          <w:color w:val="000000"/>
          <w:lang w:eastAsia="es-AR"/>
        </w:rPr>
        <w:t xml:space="preserve">de </w:t>
      </w:r>
      <w:r w:rsidRPr="008C7F80">
        <w:rPr>
          <w:rFonts w:eastAsia="Times New Roman"/>
          <w:color w:val="000000"/>
          <w:lang w:eastAsia="es-AR"/>
        </w:rPr>
        <w:t>vehículos, con el fin de establecer políticas adecuadas a la hora de entablar una relación de negocios con un potencial cliente.</w:t>
      </w:r>
    </w:p>
    <w:p w:rsidR="00987725" w:rsidRPr="008C7F80" w:rsidRDefault="00987725" w:rsidP="008C7F80">
      <w:pPr>
        <w:rPr>
          <w:rFonts w:eastAsia="Times New Roman"/>
          <w:color w:val="000000"/>
          <w:lang w:eastAsia="es-AR"/>
        </w:rPr>
      </w:pPr>
      <w:r w:rsidRPr="008C7F80">
        <w:rPr>
          <w:rFonts w:eastAsia="Times New Roman"/>
          <w:color w:val="000000"/>
          <w:lang w:eastAsia="es-AR"/>
        </w:rPr>
        <w:t>Nuestro objetivo es generar un producto con la más alta calidad y que brinde toda la funcionalidad que el cliente demanda, de manera práctica, cómoda y centralizada.</w:t>
      </w:r>
    </w:p>
    <w:p w:rsidR="00987725" w:rsidRPr="001B061A" w:rsidRDefault="007C6555" w:rsidP="00987725">
      <w:pPr>
        <w:pStyle w:val="Heading2"/>
      </w:pPr>
      <w:r w:rsidRPr="001B061A">
        <w:t>Puntos de venta</w:t>
      </w:r>
    </w:p>
    <w:p w:rsidR="00987725" w:rsidRPr="001B061A" w:rsidRDefault="00987725" w:rsidP="008C7F80">
      <w:pPr>
        <w:rPr>
          <w:rFonts w:eastAsia="Times New Roman"/>
          <w:lang w:eastAsia="es-AR"/>
        </w:rPr>
      </w:pPr>
      <w:r w:rsidRPr="001B061A">
        <w:rPr>
          <w:rFonts w:eastAsia="Times New Roman"/>
          <w:lang w:eastAsia="es-AR"/>
        </w:rPr>
        <w:t xml:space="preserve">Nuestro producto se comercializará vía web, a través de agentes de venta en recorridos determinados o mediante consulta previa (solicitud de entrevista), tanto para empresas </w:t>
      </w:r>
      <w:r w:rsidR="00B102E2" w:rsidRPr="001B061A">
        <w:rPr>
          <w:rFonts w:eastAsia="Times New Roman"/>
          <w:lang w:eastAsia="es-AR"/>
        </w:rPr>
        <w:t>particular</w:t>
      </w:r>
      <w:r w:rsidR="00B102E2">
        <w:rPr>
          <w:rFonts w:eastAsia="Times New Roman"/>
          <w:lang w:eastAsia="es-AR"/>
        </w:rPr>
        <w:t>es</w:t>
      </w:r>
      <w:r w:rsidRPr="001B061A">
        <w:rPr>
          <w:rFonts w:eastAsia="Times New Roman"/>
          <w:lang w:eastAsia="es-AR"/>
        </w:rPr>
        <w:t xml:space="preserve"> como para organismos públicos.</w:t>
      </w:r>
    </w:p>
    <w:p w:rsidR="00715379" w:rsidRPr="001B061A" w:rsidRDefault="008C7F80" w:rsidP="008C7F80">
      <w:pPr>
        <w:rPr>
          <w:rFonts w:eastAsia="Times New Roman"/>
          <w:lang w:eastAsia="es-AR"/>
        </w:rPr>
      </w:pPr>
      <w:r>
        <w:rPr>
          <w:rFonts w:eastAsia="Times New Roman"/>
          <w:lang w:eastAsia="es-AR"/>
        </w:rPr>
        <w:t>Además, contamos con oficinas abiertas al público, para que puedan realizarnos consultas particulares y asesorarse acerca de cuáles de nuestros planes se adaptarán más a sus necesidades.</w:t>
      </w:r>
    </w:p>
    <w:p w:rsidR="00987725" w:rsidRPr="00CF43E1" w:rsidRDefault="007C6555" w:rsidP="00CF43E1">
      <w:pPr>
        <w:pStyle w:val="Heading2"/>
      </w:pPr>
      <w:r w:rsidRPr="00CF43E1">
        <w:t>Promoción</w:t>
      </w:r>
    </w:p>
    <w:p w:rsidR="00987725" w:rsidRDefault="008C7F80" w:rsidP="008C7F80">
      <w:pPr>
        <w:rPr>
          <w:rFonts w:eastAsia="Times New Roman" w:cstheme="minorHAnsi"/>
          <w:color w:val="000000"/>
          <w:lang w:eastAsia="es-AR"/>
        </w:rPr>
      </w:pPr>
      <w:r w:rsidRPr="008C7F80">
        <w:rPr>
          <w:rFonts w:cstheme="minorHAnsi"/>
        </w:rPr>
        <w:t>Se realizará la promoción, principalmente a través d</w:t>
      </w:r>
      <w:r w:rsidR="00987725" w:rsidRPr="008C7F80">
        <w:rPr>
          <w:rFonts w:cstheme="minorHAnsi"/>
        </w:rPr>
        <w:t xml:space="preserve">el </w:t>
      </w:r>
      <w:r w:rsidR="00B102E2" w:rsidRPr="008C7F80">
        <w:rPr>
          <w:rFonts w:cstheme="minorHAnsi"/>
        </w:rPr>
        <w:t>envío</w:t>
      </w:r>
      <w:r w:rsidR="00987725" w:rsidRPr="008C7F80">
        <w:rPr>
          <w:rFonts w:cstheme="minorHAnsi"/>
        </w:rPr>
        <w:t xml:space="preserve"> de información de nuestro producto y nuestros servicios a las compañías aseguradoras existentes, empresas de logística</w:t>
      </w:r>
      <w:r w:rsidR="00F225B5" w:rsidRPr="008C7F80">
        <w:rPr>
          <w:rFonts w:cstheme="minorHAnsi"/>
        </w:rPr>
        <w:t xml:space="preserve"> líderes, empresas de transporte y</w:t>
      </w:r>
      <w:r w:rsidR="00987725" w:rsidRPr="008C7F80">
        <w:rPr>
          <w:rFonts w:cstheme="minorHAnsi"/>
        </w:rPr>
        <w:t xml:space="preserve"> </w:t>
      </w:r>
      <w:r w:rsidR="00F225B5" w:rsidRPr="008C7F80">
        <w:rPr>
          <w:rFonts w:cstheme="minorHAnsi"/>
        </w:rPr>
        <w:t xml:space="preserve">entidades gubernamentales afines (ej.: Dirección de Tránsito). También se </w:t>
      </w:r>
      <w:r w:rsidR="00B102E2" w:rsidRPr="008C7F80">
        <w:rPr>
          <w:rFonts w:cstheme="minorHAnsi"/>
        </w:rPr>
        <w:t>prevé</w:t>
      </w:r>
      <w:r w:rsidR="00987725" w:rsidRPr="008C7F80">
        <w:rPr>
          <w:rFonts w:eastAsia="Times New Roman" w:cstheme="minorHAnsi"/>
          <w:color w:val="000000"/>
          <w:lang w:eastAsia="es-AR"/>
        </w:rPr>
        <w:t xml:space="preserve"> publicidad en las publicaciones del medio, presencia en ferias y </w:t>
      </w:r>
      <w:r w:rsidR="00F225B5" w:rsidRPr="008C7F80">
        <w:rPr>
          <w:rFonts w:eastAsia="Times New Roman" w:cstheme="minorHAnsi"/>
          <w:color w:val="000000"/>
          <w:lang w:eastAsia="es-AR"/>
        </w:rPr>
        <w:t>congresos, publicidad en la web</w:t>
      </w:r>
      <w:r>
        <w:rPr>
          <w:rFonts w:eastAsia="Times New Roman" w:cstheme="minorHAnsi"/>
          <w:color w:val="000000"/>
          <w:lang w:eastAsia="es-AR"/>
        </w:rPr>
        <w:t xml:space="preserve"> </w:t>
      </w:r>
      <w:r w:rsidR="00F225B5" w:rsidRPr="008C7F80">
        <w:rPr>
          <w:rFonts w:eastAsia="Times New Roman" w:cstheme="minorHAnsi"/>
          <w:color w:val="000000"/>
          <w:lang w:eastAsia="es-AR"/>
        </w:rPr>
        <w:t>y a través de los medios</w:t>
      </w:r>
      <w:r>
        <w:rPr>
          <w:rFonts w:eastAsia="Times New Roman" w:cstheme="minorHAnsi"/>
          <w:color w:val="000000"/>
          <w:lang w:eastAsia="es-AR"/>
        </w:rPr>
        <w:t xml:space="preserve"> de comunicación masivos</w:t>
      </w:r>
      <w:r w:rsidR="00987725" w:rsidRPr="008C7F80">
        <w:rPr>
          <w:rFonts w:eastAsia="Times New Roman" w:cstheme="minorHAnsi"/>
          <w:color w:val="000000"/>
          <w:lang w:eastAsia="es-AR"/>
        </w:rPr>
        <w:t>.</w:t>
      </w:r>
    </w:p>
    <w:p w:rsidR="008C7F80" w:rsidRDefault="008C7F80" w:rsidP="00CF43E1">
      <w:pPr>
        <w:pStyle w:val="Heading2"/>
        <w:rPr>
          <w:rFonts w:eastAsia="Times New Roman"/>
          <w:lang w:eastAsia="es-AR"/>
        </w:rPr>
      </w:pPr>
      <w:r>
        <w:rPr>
          <w:rFonts w:eastAsia="Times New Roman"/>
          <w:lang w:eastAsia="es-AR"/>
        </w:rPr>
        <w:t>Precio</w:t>
      </w:r>
    </w:p>
    <w:p w:rsidR="008C7F80" w:rsidRDefault="008C7F80" w:rsidP="008C7F80">
      <w:pPr>
        <w:rPr>
          <w:rFonts w:eastAsia="Times New Roman" w:cstheme="minorHAnsi"/>
          <w:color w:val="000000"/>
          <w:lang w:eastAsia="es-AR"/>
        </w:rPr>
      </w:pPr>
      <w:r>
        <w:rPr>
          <w:rFonts w:eastAsia="Times New Roman" w:cstheme="minorHAnsi"/>
          <w:color w:val="000000"/>
          <w:lang w:eastAsia="es-AR"/>
        </w:rPr>
        <w:t>Nuestro producto contará con dos modalidades de acceso para los clientes que contraten el servicio regular:</w:t>
      </w:r>
    </w:p>
    <w:p w:rsidR="008C7F80" w:rsidRDefault="008C7F80" w:rsidP="008C7F80">
      <w:pPr>
        <w:rPr>
          <w:rFonts w:eastAsia="Times New Roman" w:cstheme="minorHAnsi"/>
          <w:color w:val="000000"/>
          <w:lang w:eastAsia="es-AR"/>
        </w:rPr>
      </w:pPr>
      <w:r w:rsidRPr="00CF43E1">
        <w:rPr>
          <w:rStyle w:val="Heading3Char"/>
        </w:rPr>
        <w:t>Consultas ilimitadas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mediante el pago de una tarifa fija, se podrán realizar cuantas consultas se requieran, en el momento que el cliente lo necesite, sin derivar posteriormente en costos adicionales en su factura final.</w:t>
      </w:r>
    </w:p>
    <w:p w:rsidR="008C7F80" w:rsidRDefault="008C7F80" w:rsidP="008C7F80">
      <w:pPr>
        <w:rPr>
          <w:rFonts w:eastAsia="Times New Roman" w:cstheme="minorHAnsi"/>
          <w:color w:val="000000"/>
          <w:lang w:eastAsia="es-AR"/>
        </w:rPr>
      </w:pPr>
      <w:r w:rsidRPr="00CF43E1">
        <w:rPr>
          <w:rStyle w:val="Heading3Char"/>
        </w:rPr>
        <w:t>Consultas fijas</w:t>
      </w:r>
      <w:r w:rsidRPr="00CF43E1">
        <w:rPr>
          <w:rFonts w:eastAsia="Times New Roman" w:cstheme="minorHAnsi"/>
          <w:color w:val="548DD4" w:themeColor="text2" w:themeTint="99"/>
          <w:lang w:eastAsia="es-AR"/>
        </w:rPr>
        <w:t>:</w:t>
      </w:r>
      <w:r>
        <w:rPr>
          <w:rFonts w:eastAsia="Times New Roman" w:cstheme="minorHAnsi"/>
          <w:color w:val="000000"/>
          <w:lang w:eastAsia="es-AR"/>
        </w:rPr>
        <w:t xml:space="preserve"> se contará con una tarifa base y una cantidad de consultas </w:t>
      </w:r>
      <w:r w:rsidR="00CF43E1">
        <w:rPr>
          <w:rFonts w:eastAsia="Times New Roman" w:cstheme="minorHAnsi"/>
          <w:color w:val="000000"/>
          <w:lang w:eastAsia="es-AR"/>
        </w:rPr>
        <w:t>prefijadas. Superada esa cantidad, las demás consultas deberán ser abonadas como adicionales en la factura final.</w:t>
      </w:r>
    </w:p>
    <w:p w:rsidR="008C7F80" w:rsidRDefault="008C7F80" w:rsidP="008C7F80">
      <w:pPr>
        <w:rPr>
          <w:rFonts w:eastAsia="Times New Roman" w:cstheme="minorHAnsi"/>
          <w:color w:val="000000"/>
          <w:lang w:eastAsia="es-AR"/>
        </w:rPr>
      </w:pPr>
      <w:r w:rsidRPr="00CF43E1">
        <w:rPr>
          <w:rStyle w:val="Heading3Char"/>
        </w:rPr>
        <w:t>Modalidad mixta</w:t>
      </w:r>
      <w:r w:rsidRPr="00CF43E1">
        <w:rPr>
          <w:rFonts w:eastAsia="Times New Roman" w:cstheme="minorHAnsi"/>
          <w:color w:val="548DD4" w:themeColor="text2" w:themeTint="99"/>
          <w:lang w:eastAsia="es-AR"/>
        </w:rPr>
        <w:t>:</w:t>
      </w:r>
      <w:r w:rsidR="00CF43E1">
        <w:rPr>
          <w:rFonts w:eastAsia="Times New Roman" w:cstheme="minorHAnsi"/>
          <w:color w:val="000000"/>
          <w:lang w:eastAsia="es-AR"/>
        </w:rPr>
        <w:t xml:space="preserve"> el cliente podrá realizar la cantidad de consultas que necesite y las mismas serán abonadas en forma individual, con costos menores a aquellos aplicables a clientes de única vez que no posean contrato permanente.</w:t>
      </w:r>
    </w:p>
    <w:p w:rsidR="008C7F80" w:rsidRDefault="008C7F80" w:rsidP="008C7F80">
      <w:pPr>
        <w:rPr>
          <w:rFonts w:eastAsia="Times New Roman" w:cstheme="minorHAnsi"/>
          <w:color w:val="000000"/>
          <w:lang w:eastAsia="es-AR"/>
        </w:rPr>
      </w:pPr>
      <w:r>
        <w:rPr>
          <w:rFonts w:eastAsia="Times New Roman" w:cstheme="minorHAnsi"/>
          <w:color w:val="000000"/>
          <w:lang w:eastAsia="es-AR"/>
        </w:rPr>
        <w:lastRenderedPageBreak/>
        <w:t>Por otro lado, manejaremos un sistema de licencias en el que cada empresa poseerá en principio un usuario y contraseña con el cual ingresarán en nuestro sistema</w:t>
      </w:r>
      <w:r w:rsidR="00CF43E1">
        <w:rPr>
          <w:rFonts w:eastAsia="Times New Roman" w:cstheme="minorHAnsi"/>
          <w:color w:val="000000"/>
          <w:lang w:eastAsia="es-AR"/>
        </w:rPr>
        <w:t xml:space="preserve"> en forma simultánea desde una cantidad máxima de equipos a fijar al momento del contrato.</w:t>
      </w:r>
    </w:p>
    <w:p w:rsidR="00CF43E1" w:rsidRDefault="00CF43E1" w:rsidP="008C7F80">
      <w:pPr>
        <w:rPr>
          <w:rFonts w:eastAsia="Times New Roman" w:cstheme="minorHAnsi"/>
          <w:color w:val="000000"/>
          <w:lang w:eastAsia="es-AR"/>
        </w:rPr>
      </w:pPr>
      <w:r>
        <w:rPr>
          <w:rFonts w:eastAsia="Times New Roman" w:cstheme="minorHAnsi"/>
          <w:color w:val="000000"/>
          <w:lang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8C7F80" w:rsidRPr="008C7F80" w:rsidRDefault="008C7F80" w:rsidP="008C7F80">
      <w:pPr>
        <w:rPr>
          <w:rFonts w:eastAsia="Times New Roman" w:cstheme="minorHAnsi"/>
          <w:color w:val="000000"/>
          <w:lang w:eastAsia="es-AR"/>
        </w:rPr>
      </w:pPr>
    </w:p>
    <w:p w:rsidR="008C7F80" w:rsidRDefault="008C7F80">
      <w:pPr>
        <w:rPr>
          <w:rFonts w:asciiTheme="majorHAnsi" w:eastAsiaTheme="majorEastAsia" w:hAnsiTheme="majorHAnsi" w:cstheme="majorBidi"/>
          <w:b/>
          <w:bCs/>
          <w:color w:val="365F91" w:themeColor="accent1" w:themeShade="BF"/>
          <w:sz w:val="28"/>
          <w:szCs w:val="28"/>
        </w:rPr>
      </w:pPr>
      <w:r>
        <w:br w:type="page"/>
      </w:r>
    </w:p>
    <w:p w:rsidR="003D63F9" w:rsidRPr="001B061A" w:rsidRDefault="003D63F9" w:rsidP="003D63F9">
      <w:pPr>
        <w:pStyle w:val="Heading1"/>
        <w:pBdr>
          <w:bottom w:val="single" w:sz="4" w:space="1" w:color="auto"/>
        </w:pBdr>
        <w:rPr>
          <w:b w:val="0"/>
          <w:sz w:val="52"/>
        </w:rPr>
      </w:pPr>
      <w:r w:rsidRPr="001B061A">
        <w:rPr>
          <w:b w:val="0"/>
          <w:sz w:val="52"/>
        </w:rPr>
        <w:lastRenderedPageBreak/>
        <w:t xml:space="preserve">Las </w:t>
      </w:r>
      <w:r>
        <w:rPr>
          <w:b w:val="0"/>
          <w:sz w:val="52"/>
        </w:rPr>
        <w:t>5</w:t>
      </w:r>
      <w:r w:rsidR="00E106BF">
        <w:rPr>
          <w:b w:val="0"/>
          <w:sz w:val="52"/>
        </w:rPr>
        <w:t xml:space="preserve"> </w:t>
      </w:r>
      <w:r>
        <w:rPr>
          <w:b w:val="0"/>
          <w:sz w:val="52"/>
        </w:rPr>
        <w:t>C</w:t>
      </w:r>
      <w:r w:rsidRPr="001B061A">
        <w:rPr>
          <w:b w:val="0"/>
          <w:sz w:val="52"/>
        </w:rPr>
        <w:t xml:space="preserve"> del Marketing</w:t>
      </w:r>
    </w:p>
    <w:p w:rsidR="00E063FB" w:rsidRDefault="00E063FB" w:rsidP="00E063FB">
      <w:pPr>
        <w:pStyle w:val="Heading2"/>
      </w:pPr>
      <w:r w:rsidRPr="001B061A">
        <w:t>Cliente</w:t>
      </w:r>
    </w:p>
    <w:p w:rsidR="00ED25B3" w:rsidRDefault="00ED25B3" w:rsidP="00ED25B3">
      <w:r>
        <w:t>Proveemos un servicio orientado principalmente a compañías aseguradoras que ejerzan su actividad dentro del territorio de la República Argentina. Asimismo, la información provista y los análisis realizados sobre la misma, resultan de invaluable utilidad a cualquier empresa de logística o de transporte. Entidades gubernamentales bien pueden formar parte del espectro de clientes interesados, ya sea la Dirección de Tránsito y la Comisión Nacional de Regulación del Transporte.</w:t>
      </w:r>
    </w:p>
    <w:p w:rsidR="00ED25B3" w:rsidRDefault="00ED25B3" w:rsidP="00ED25B3">
      <w:r>
        <w:t>Hemos mencionado como tanto el ámbito privado tanto como el público, pueden beneficiarse con nuestro servicio, pero es importante notar que cualquier otro individuo o asociación, puede encontrar un alto valor a la información por nosotros provista. Una escuela que desea contratar un chofer que se encargue del traslado de los alumnos durante una excursión o viaje de estudios, un supermercado o cadena de supermercados que desee contratar choferes para sus repartos a domicilio, un restaurante, rotisería o pizzería que quiera contratar un empleado para que realice las entregas de mercadería a domicilio, etc.</w:t>
      </w:r>
    </w:p>
    <w:p w:rsidR="00ED25B3" w:rsidRDefault="00ED25B3" w:rsidP="00ED25B3">
      <w:r>
        <w:t>Estudios de contaduría o abogacía también podrían contratar nuestros servicios para poder así tener mayor información en forma rápida y centralizada, tener un conocimiento más profundo de los casos con los que tratan y contar con una importante ventaja al momento de tomar decisiones.</w:t>
      </w:r>
    </w:p>
    <w:p w:rsidR="00ED25B3" w:rsidRDefault="00ED25B3" w:rsidP="00ED25B3">
      <w:r>
        <w:t>Una concesionaria que se dedique a la venta de automóviles usados, podría también valerse en la información y los análisis que brindamos, para presentar y ofrecer planes acordes a cada cliente, en base a su conducta no solo automovilística sino financiera.</w:t>
      </w:r>
    </w:p>
    <w:p w:rsidR="00ED25B3" w:rsidRDefault="00ED25B3" w:rsidP="00ED25B3">
      <w:r>
        <w:t>Como vemos, es muy amplio el rango de interés y la utilidad que presta la información brindada no solo por su valor en sí, sino por los análisis que realizamos sobre los mismos datos, siendo el fuerte, el riesgo involucrado en cada caso particular.</w:t>
      </w:r>
    </w:p>
    <w:p w:rsidR="00212E52" w:rsidRDefault="007C6555" w:rsidP="00212E52">
      <w:pPr>
        <w:rPr>
          <w:rStyle w:val="Heading2Char"/>
        </w:rPr>
      </w:pPr>
      <w:r w:rsidRPr="001B061A">
        <w:rPr>
          <w:rStyle w:val="Heading2Char"/>
        </w:rPr>
        <w:t>Compañí</w:t>
      </w:r>
      <w:r w:rsidR="00212E52">
        <w:rPr>
          <w:rStyle w:val="Heading2Char"/>
        </w:rPr>
        <w:t>a</w:t>
      </w:r>
    </w:p>
    <w:p w:rsidR="00212E52" w:rsidRDefault="00212E52" w:rsidP="00212E52">
      <w:p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El conocimiento de las necesidades de compañías aseguradoras y afines, nos encontramos en una excelente posición para satisfacer las necesidades que puedan presentarse en el sector. Contamos con las herramientas necesarias para poder brindar análisis y reportes de altísima calidad, orientados y personalizados para las necesidades particulares de cada caso.</w:t>
      </w:r>
    </w:p>
    <w:p w:rsidR="00212E52" w:rsidRDefault="00212E52" w:rsidP="00212E52">
      <w:p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La novedad en el mercado nos hace tener ventaja comercial, es el momento en que haremos llegar el nombre de la empresa y de nuestro producto a todos aquellos posibles interesados para que puedan conocernos y obtener pruebas fehacientes de la calidad de nuestro trabajo.</w:t>
      </w:r>
    </w:p>
    <w:p w:rsidR="00212E52" w:rsidRDefault="00212E52" w:rsidP="00212E52">
      <w:p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 xml:space="preserve">En este mismo apartado, destacamos que hoy día no existe en el país, otro producto que ofrezca la centralización y abastecimiento de la información que nosotros proveemos, con la simpleza y eficacia que ofrecemos. </w:t>
      </w:r>
    </w:p>
    <w:p w:rsidR="00212E52" w:rsidRPr="00212E52" w:rsidRDefault="00212E52" w:rsidP="00212E52">
      <w:p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lastRenderedPageBreak/>
        <w:t>El momento en el que nos encontramos es el ideal para la inco</w:t>
      </w:r>
      <w:r w:rsidR="007B3BCD">
        <w:rPr>
          <w:rStyle w:val="Heading2Char"/>
          <w:rFonts w:asciiTheme="minorHAnsi" w:eastAsiaTheme="minorEastAsia" w:hAnsiTheme="minorHAnsi" w:cstheme="minorBidi"/>
          <w:b w:val="0"/>
          <w:bCs w:val="0"/>
          <w:color w:val="auto"/>
          <w:sz w:val="22"/>
        </w:rPr>
        <w:t>r</w:t>
      </w:r>
      <w:r>
        <w:rPr>
          <w:rStyle w:val="Heading2Char"/>
          <w:rFonts w:asciiTheme="minorHAnsi" w:eastAsiaTheme="minorEastAsia" w:hAnsiTheme="minorHAnsi" w:cstheme="minorBidi"/>
          <w:b w:val="0"/>
          <w:bCs w:val="0"/>
          <w:color w:val="auto"/>
          <w:sz w:val="22"/>
        </w:rPr>
        <w:t xml:space="preserve">poración de nuestro producto al mercado, ya que cada día se hace más difícil la determinación </w:t>
      </w:r>
      <w:r w:rsidR="007B3BCD">
        <w:rPr>
          <w:rStyle w:val="Heading2Char"/>
          <w:rFonts w:asciiTheme="minorHAnsi" w:eastAsiaTheme="minorEastAsia" w:hAnsiTheme="minorHAnsi" w:cstheme="minorBidi"/>
          <w:b w:val="0"/>
          <w:bCs w:val="0"/>
          <w:color w:val="auto"/>
          <w:sz w:val="22"/>
        </w:rPr>
        <w:t>de un perfil o un scoring automovilístico. La demanda de vehículos continúa en crecimiento y se torna realmente complejo el realizar estudios puntuales para cada caso de interés.</w:t>
      </w:r>
    </w:p>
    <w:p w:rsidR="001148F9" w:rsidRDefault="001148F9" w:rsidP="008143C3">
      <w:pPr>
        <w:pStyle w:val="Heading3"/>
      </w:pPr>
      <w:bookmarkStart w:id="0" w:name="objetivos_de_calidad"/>
      <w:r>
        <w:t>Objetivos de Calidad</w:t>
      </w:r>
      <w:bookmarkEnd w:id="0"/>
    </w:p>
    <w:p w:rsidR="001148F9" w:rsidRDefault="001148F9" w:rsidP="001148F9">
      <w:pPr>
        <w:numPr>
          <w:ilvl w:val="0"/>
          <w:numId w:val="2"/>
        </w:numPr>
        <w:spacing w:before="100" w:beforeAutospacing="1" w:after="100" w:afterAutospacing="1" w:line="240" w:lineRule="auto"/>
      </w:pPr>
      <w:r w:rsidRPr="001B061A">
        <w:t>Incrementar el nivel de satisfacción de los clientes</w:t>
      </w:r>
      <w:r w:rsidR="00B102E2">
        <w:t>.</w:t>
      </w:r>
    </w:p>
    <w:p w:rsidR="00B102E2" w:rsidRDefault="00B102E2" w:rsidP="001148F9">
      <w:pPr>
        <w:numPr>
          <w:ilvl w:val="0"/>
          <w:numId w:val="2"/>
        </w:numPr>
        <w:spacing w:before="100" w:beforeAutospacing="1" w:after="100" w:afterAutospacing="1" w:line="240" w:lineRule="auto"/>
      </w:pPr>
      <w:r>
        <w:t>Retroalimentación por parte de los clientes.</w:t>
      </w:r>
    </w:p>
    <w:p w:rsidR="00B102E2" w:rsidRPr="001B061A" w:rsidRDefault="00B102E2" w:rsidP="001148F9">
      <w:pPr>
        <w:numPr>
          <w:ilvl w:val="0"/>
          <w:numId w:val="2"/>
        </w:numPr>
        <w:spacing w:before="100" w:beforeAutospacing="1" w:after="100" w:afterAutospacing="1" w:line="240" w:lineRule="auto"/>
      </w:pPr>
      <w:r>
        <w:t>Mejora continua.</w:t>
      </w:r>
    </w:p>
    <w:p w:rsidR="001148F9" w:rsidRPr="001B061A" w:rsidRDefault="001148F9" w:rsidP="008143C3">
      <w:pPr>
        <w:pStyle w:val="Heading3"/>
      </w:pPr>
      <w:bookmarkStart w:id="1" w:name="mision"/>
      <w:r w:rsidRPr="001B061A">
        <w:t>Misión</w:t>
      </w:r>
      <w:bookmarkEnd w:id="1"/>
    </w:p>
    <w:p w:rsidR="001148F9" w:rsidRPr="001B061A" w:rsidRDefault="00567EFC" w:rsidP="001148F9">
      <w:pPr>
        <w:pStyle w:val="NormalWeb"/>
      </w:pPr>
      <w:r>
        <w:t>Proveer un punto centralizado para la consulta de datos de perfil así como de historial tanto para conductores y vehículos, dentro del territorio nacional de la República Argentina</w:t>
      </w:r>
      <w:r w:rsidR="00B102E2">
        <w:t>. Mantener una base de datos actualizada del comportamiento de los conductores frente al volante</w:t>
      </w:r>
      <w:r w:rsidR="001148F9" w:rsidRPr="001B061A">
        <w:t xml:space="preserve">. </w:t>
      </w:r>
      <w:r w:rsidR="00B102E2">
        <w:t>Brindar a nuestros clientes una interface sencilla y dinámica a través de la cual obtener todo tipo de información relacionada al scoring automovilístico.</w:t>
      </w:r>
    </w:p>
    <w:p w:rsidR="001148F9" w:rsidRPr="001B061A" w:rsidRDefault="001148F9" w:rsidP="008143C3">
      <w:pPr>
        <w:pStyle w:val="Heading3"/>
      </w:pPr>
      <w:bookmarkStart w:id="2" w:name="vision"/>
      <w:r w:rsidRPr="001B061A">
        <w:t>Visión</w:t>
      </w:r>
      <w:bookmarkEnd w:id="2"/>
    </w:p>
    <w:p w:rsidR="001148F9" w:rsidRPr="001B061A" w:rsidRDefault="00B102E2" w:rsidP="001148F9">
      <w:pPr>
        <w:pStyle w:val="NormalWeb"/>
      </w:pPr>
      <w:r>
        <w:t xml:space="preserve">Lograr la expansión a nivel Nacional para todas las compañías del rubro y afines, que requieran la información provista por la empresa, tener fuerte presencia en América del Sur </w:t>
      </w:r>
      <w:r w:rsidR="001148F9" w:rsidRPr="001B061A">
        <w:t xml:space="preserve">proporcionando una excelente calidad de servicio a nuestros clientes, y </w:t>
      </w:r>
      <w:r>
        <w:t xml:space="preserve">retroalimentándonos a través de las necesidades </w:t>
      </w:r>
      <w:r w:rsidR="007B3BCD">
        <w:t xml:space="preserve">y experiencia </w:t>
      </w:r>
      <w:r>
        <w:t>de los mismos.</w:t>
      </w:r>
    </w:p>
    <w:p w:rsidR="001148F9" w:rsidRDefault="001148F9" w:rsidP="008143C3">
      <w:pPr>
        <w:pStyle w:val="Heading3"/>
      </w:pPr>
      <w:bookmarkStart w:id="3" w:name="valores"/>
      <w:r>
        <w:t>Valores</w:t>
      </w:r>
      <w:bookmarkEnd w:id="3"/>
    </w:p>
    <w:p w:rsidR="001148F9" w:rsidRDefault="00B102E2" w:rsidP="001148F9">
      <w:pPr>
        <w:numPr>
          <w:ilvl w:val="0"/>
          <w:numId w:val="3"/>
        </w:numPr>
        <w:spacing w:before="100" w:beforeAutospacing="1" w:after="100" w:afterAutospacing="1" w:line="240" w:lineRule="auto"/>
      </w:pPr>
      <w:r>
        <w:t>I</w:t>
      </w:r>
      <w:r w:rsidR="001148F9" w:rsidRPr="001B061A">
        <w:t>ntegr</w:t>
      </w:r>
      <w:r>
        <w:t xml:space="preserve">idad en </w:t>
      </w:r>
      <w:r w:rsidR="001148F9" w:rsidRPr="001B061A">
        <w:t>los negocios.</w:t>
      </w:r>
    </w:p>
    <w:p w:rsidR="00B102E2" w:rsidRPr="001B061A" w:rsidRDefault="00B102E2" w:rsidP="001148F9">
      <w:pPr>
        <w:numPr>
          <w:ilvl w:val="0"/>
          <w:numId w:val="3"/>
        </w:numPr>
        <w:spacing w:before="100" w:beforeAutospacing="1" w:after="100" w:afterAutospacing="1" w:line="240" w:lineRule="auto"/>
      </w:pPr>
      <w:r>
        <w:t>Honestidad en los negocios.</w:t>
      </w:r>
    </w:p>
    <w:p w:rsidR="001148F9" w:rsidRDefault="00B102E2" w:rsidP="001148F9">
      <w:pPr>
        <w:numPr>
          <w:ilvl w:val="0"/>
          <w:numId w:val="3"/>
        </w:numPr>
        <w:spacing w:before="100" w:beforeAutospacing="1" w:after="100" w:afterAutospacing="1" w:line="240" w:lineRule="auto"/>
      </w:pPr>
      <w:r>
        <w:t>Constante búsqueda del perfeccionamiento</w:t>
      </w:r>
      <w:r w:rsidR="001148F9" w:rsidRPr="001B061A">
        <w:t>.</w:t>
      </w:r>
    </w:p>
    <w:p w:rsidR="00212E52" w:rsidRPr="001B061A" w:rsidRDefault="00212E52" w:rsidP="001148F9">
      <w:pPr>
        <w:numPr>
          <w:ilvl w:val="0"/>
          <w:numId w:val="3"/>
        </w:numPr>
        <w:spacing w:before="100" w:beforeAutospacing="1" w:after="100" w:afterAutospacing="1" w:line="240" w:lineRule="auto"/>
      </w:pPr>
      <w:r>
        <w:t>Adaptabilidad a la necesidad del cliente.</w:t>
      </w:r>
    </w:p>
    <w:p w:rsidR="001148F9" w:rsidRDefault="00B102E2" w:rsidP="001148F9">
      <w:pPr>
        <w:numPr>
          <w:ilvl w:val="0"/>
          <w:numId w:val="3"/>
        </w:numPr>
        <w:spacing w:before="100" w:beforeAutospacing="1" w:after="100" w:afterAutospacing="1" w:line="240" w:lineRule="auto"/>
      </w:pPr>
      <w:r>
        <w:t>Pro actividad</w:t>
      </w:r>
      <w:r w:rsidR="001148F9" w:rsidRPr="001B061A">
        <w:t>.</w:t>
      </w:r>
    </w:p>
    <w:p w:rsidR="00B102E2" w:rsidRPr="001B061A" w:rsidRDefault="00B102E2" w:rsidP="001148F9">
      <w:pPr>
        <w:numPr>
          <w:ilvl w:val="0"/>
          <w:numId w:val="3"/>
        </w:numPr>
        <w:spacing w:before="100" w:beforeAutospacing="1" w:after="100" w:afterAutospacing="1" w:line="240" w:lineRule="auto"/>
      </w:pPr>
      <w:r>
        <w:t>Innovación.</w:t>
      </w:r>
    </w:p>
    <w:p w:rsidR="00E063FB" w:rsidRDefault="007C6555" w:rsidP="00E063FB">
      <w:pPr>
        <w:pStyle w:val="Heading2"/>
      </w:pPr>
      <w:r w:rsidRPr="001B061A">
        <w:t>Competencia</w:t>
      </w:r>
    </w:p>
    <w:p w:rsidR="009A60FE" w:rsidRDefault="009A60FE" w:rsidP="00473968">
      <w:pPr>
        <w:spacing w:after="180" w:line="285" w:lineRule="atLeast"/>
      </w:pPr>
      <w:r>
        <w:t>Como se ha mencionado antes, la competencia en el mercado es inexistente en cuanto a la centralización de la información y la generación de reportes y análisis de riesgos.</w:t>
      </w:r>
    </w:p>
    <w:p w:rsidR="009A60FE" w:rsidRPr="009A60FE" w:rsidRDefault="009A60FE" w:rsidP="00473968">
      <w:pPr>
        <w:spacing w:after="180" w:line="285" w:lineRule="atLeast"/>
      </w:pPr>
      <w:r>
        <w:t>Seguramente se puede alegar que toda esta información es accesible con mediana o alta complejidad, para cualquier empresa o entidad que dedique tiempo y dinero a la obtención de la misma. En este aspecto es donde no discutimos con esta realidad pero justamente es ahí donde se hace hincapié y reside el fuerte de nuestro producto: la centralización de la información, la generación de reportes a través del análisis de los riesgos y la personalización de los resultados a obtener para ajustarse a las necesidades de nuestros clientes.</w:t>
      </w:r>
    </w:p>
    <w:p w:rsidR="00E063FB" w:rsidRDefault="007C6555" w:rsidP="00E063FB">
      <w:pPr>
        <w:pStyle w:val="Heading2"/>
      </w:pPr>
      <w:r w:rsidRPr="001B061A">
        <w:lastRenderedPageBreak/>
        <w:t>Colaboradores</w:t>
      </w:r>
    </w:p>
    <w:p w:rsidR="009A60FE" w:rsidRDefault="009A60FE" w:rsidP="009A60FE">
      <w:r>
        <w:t>Partimos de la base que nuestros propios clientes son también colaboradores al momento de brindarnos información básica respecto de los individuos que quieran analizar. Son nuestros clientes quienes nos proveen dicha información así como datos más personales de cada individuo, a través de las declaraciones juradas de los mismos.</w:t>
      </w:r>
    </w:p>
    <w:p w:rsidR="009A60FE" w:rsidRDefault="009A60FE" w:rsidP="009A60FE">
      <w:r>
        <w:t xml:space="preserve">Contamos con información real, obtenida del Gobierno de la Ciudad de Buenos Aires mediante el Sistema de Evaluación Permanente de Conductores, </w:t>
      </w:r>
      <w:r w:rsidR="00015044">
        <w:t xml:space="preserve">el Gobierno de la Provincia de Buenos Aires nos brinda los resultados de la Verificación Vehicular Estadística, contamos con </w:t>
      </w:r>
      <w:r>
        <w:t xml:space="preserve">informes provistos por el Banco Central de la República Argentina, expedientes extraídos del Poder Judicial de la Nación (Boletín Oficial) y finalmente </w:t>
      </w:r>
      <w:r w:rsidR="00015044">
        <w:t xml:space="preserve">todos los datos encuadrados dentro del </w:t>
      </w:r>
      <w:r>
        <w:t>Veraz Personal brindado por Equifax.</w:t>
      </w:r>
    </w:p>
    <w:p w:rsidR="00015044" w:rsidRPr="009A60FE" w:rsidRDefault="00015044" w:rsidP="009A60FE">
      <w:r>
        <w:t>Nuestras fuentes de información son altamente confiables y legítimas, con frecuente actualización y alcance Nacional.</w:t>
      </w:r>
    </w:p>
    <w:p w:rsidR="00E063FB" w:rsidRPr="001B061A" w:rsidRDefault="007C6555" w:rsidP="00E063FB">
      <w:pPr>
        <w:pStyle w:val="Heading2"/>
      </w:pPr>
      <w:r w:rsidRPr="001B061A">
        <w:t>Contexto</w:t>
      </w:r>
    </w:p>
    <w:p w:rsidR="00A506DF" w:rsidRPr="00422897" w:rsidRDefault="00A506DF" w:rsidP="00422897">
      <w:pPr>
        <w:rPr>
          <w:rFonts w:cstheme="minorHAnsi"/>
        </w:rPr>
      </w:pPr>
      <w:r w:rsidRPr="00422897">
        <w:rPr>
          <w:rFonts w:cstheme="minorHAnsi"/>
        </w:rPr>
        <w:t>Es innegable que el tránsito se torna más complejo día a día y se evidencia una urgente necesidad de imprimir orden en el flujo diario de vehículos que circulan a lo largo y ancho de nuestro país. Notamos que tanto las leyes como las normas sociales son ignoradas en forma casi constante sin derivar en sanciones o castigos adecuados.</w:t>
      </w:r>
    </w:p>
    <w:p w:rsidR="00A506DF" w:rsidRPr="00422897" w:rsidRDefault="00422897" w:rsidP="00422897">
      <w:pPr>
        <w:rPr>
          <w:rFonts w:cstheme="minorHAnsi"/>
        </w:rPr>
      </w:pPr>
      <w:r w:rsidRPr="00422897">
        <w:rPr>
          <w:rFonts w:cstheme="minorHAnsi"/>
        </w:rPr>
        <w:t>La implementación y el uso de nuestro producto proveerán a las entidades públicas y privadas, de un volumen de información suficiente para tornar esta situación en un beneficio y poder con el tiempo cambiar la cultura automovilís</w:t>
      </w:r>
      <w:r>
        <w:rPr>
          <w:rFonts w:cstheme="minorHAnsi"/>
        </w:rPr>
        <w:t>t</w:t>
      </w:r>
      <w:r w:rsidRPr="00422897">
        <w:rPr>
          <w:rFonts w:cstheme="minorHAnsi"/>
        </w:rPr>
        <w:t>ica actual a través de la concientización de los conductores.</w:t>
      </w:r>
    </w:p>
    <w:p w:rsidR="00A506DF" w:rsidRPr="00422897" w:rsidRDefault="00A506DF" w:rsidP="00422897">
      <w:pPr>
        <w:rPr>
          <w:rFonts w:cstheme="minorHAnsi"/>
        </w:rPr>
      </w:pPr>
      <w:r w:rsidRPr="00422897">
        <w:rPr>
          <w:rFonts w:cstheme="minorHAnsi"/>
        </w:rPr>
        <w:t>En cualquier ámbito social y cultura</w:t>
      </w:r>
      <w:r w:rsidR="00422897">
        <w:rPr>
          <w:rFonts w:cstheme="minorHAnsi"/>
        </w:rPr>
        <w:t>l</w:t>
      </w:r>
      <w:r w:rsidRPr="00422897">
        <w:rPr>
          <w:rFonts w:cstheme="minorHAnsi"/>
        </w:rPr>
        <w:t xml:space="preserve">, muchas sanciones pueden aplicarse y ser ignoradas o eludidas, pero con el seguimiento y la capacidad de conocer no solo la situación actual de un individuo sino la conducta que marca su comportamiento histórico, fácilmente podremos persuadirlo de adoptar un </w:t>
      </w:r>
      <w:r w:rsidR="00B904CB">
        <w:rPr>
          <w:rFonts w:cstheme="minorHAnsi"/>
        </w:rPr>
        <w:t>comportamiento</w:t>
      </w:r>
      <w:r w:rsidRPr="00422897">
        <w:rPr>
          <w:rFonts w:cstheme="minorHAnsi"/>
        </w:rPr>
        <w:t xml:space="preserve"> que conlleve no solo un beneficio particular sino social.</w:t>
      </w:r>
    </w:p>
    <w:p w:rsidR="00473968" w:rsidRPr="00422897" w:rsidRDefault="00A506DF" w:rsidP="00422897">
      <w:pPr>
        <w:rPr>
          <w:rFonts w:eastAsia="Times New Roman" w:cstheme="minorHAnsi"/>
          <w:color w:val="000000"/>
          <w:lang w:eastAsia="es-AR"/>
        </w:rPr>
      </w:pPr>
      <w:r w:rsidRPr="00422897">
        <w:rPr>
          <w:rFonts w:eastAsia="Times New Roman" w:cstheme="minorHAnsi"/>
          <w:color w:val="000000"/>
          <w:lang w:eastAsia="es-AR"/>
        </w:rPr>
        <w:t>Si bien toda la información que se recauda se extrae de fuentes fiables, es importante destacar que la ley de Habeas Data protege a los individuos en cuanto respecta al manejo y la publicación de cualquier dato a ellos referido. En este contexto remarcamos que nos encontramos fuertemente asesorados en el ámb</w:t>
      </w:r>
      <w:r w:rsidR="00422897" w:rsidRPr="00422897">
        <w:rPr>
          <w:rFonts w:eastAsia="Times New Roman" w:cstheme="minorHAnsi"/>
          <w:color w:val="000000"/>
          <w:lang w:eastAsia="es-AR"/>
        </w:rPr>
        <w:t>ito legal y aseguramos la confidencialidad</w:t>
      </w:r>
      <w:r w:rsidRPr="00422897">
        <w:rPr>
          <w:rFonts w:eastAsia="Times New Roman" w:cstheme="minorHAnsi"/>
          <w:color w:val="000000"/>
          <w:lang w:eastAsia="es-AR"/>
        </w:rPr>
        <w:t xml:space="preserve"> de la información extraída así como reservamos la decisión de cualquier individuo respecto de la forma en que se manipulen estos datos.</w:t>
      </w:r>
    </w:p>
    <w:sectPr w:rsidR="00473968" w:rsidRPr="00422897" w:rsidSect="006F32E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813" w:rsidRDefault="00837813" w:rsidP="001B061A">
      <w:pPr>
        <w:spacing w:after="0" w:line="240" w:lineRule="auto"/>
      </w:pPr>
      <w:r>
        <w:separator/>
      </w:r>
    </w:p>
  </w:endnote>
  <w:endnote w:type="continuationSeparator" w:id="0">
    <w:p w:rsidR="00837813" w:rsidRDefault="00837813" w:rsidP="001B0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813" w:rsidRDefault="00837813" w:rsidP="001B061A">
      <w:pPr>
        <w:spacing w:after="0" w:line="240" w:lineRule="auto"/>
      </w:pPr>
      <w:r>
        <w:separator/>
      </w:r>
    </w:p>
  </w:footnote>
  <w:footnote w:type="continuationSeparator" w:id="0">
    <w:p w:rsidR="00837813" w:rsidRDefault="00837813" w:rsidP="001B0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61A" w:rsidRPr="001B061A" w:rsidRDefault="001B061A">
    <w:pPr>
      <w:pStyle w:val="Header"/>
    </w:pPr>
    <w:r w:rsidRPr="001B061A">
      <w:t>75.45 – Taller de Desarrollo de Proyectos I</w:t>
    </w:r>
    <w:r w:rsidRPr="001B061A">
      <w:tab/>
    </w:r>
    <w:r w:rsidRPr="001B061A">
      <w:tab/>
      <w:t>Grupo 2 – 1er Cuatrimestre 2011</w:t>
    </w:r>
  </w:p>
  <w:p w:rsidR="001B061A" w:rsidRPr="001B061A" w:rsidRDefault="001B06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5EE"/>
    <w:multiLevelType w:val="hybridMultilevel"/>
    <w:tmpl w:val="F50EB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BB5963"/>
    <w:multiLevelType w:val="multilevel"/>
    <w:tmpl w:val="E3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25DCF"/>
    <w:multiLevelType w:val="multilevel"/>
    <w:tmpl w:val="5706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34472"/>
    <w:multiLevelType w:val="hybridMultilevel"/>
    <w:tmpl w:val="FC4690E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7964584"/>
    <w:multiLevelType w:val="hybridMultilevel"/>
    <w:tmpl w:val="201075C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3ECE1AFB"/>
    <w:multiLevelType w:val="multilevel"/>
    <w:tmpl w:val="949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747DD"/>
    <w:multiLevelType w:val="hybridMultilevel"/>
    <w:tmpl w:val="3BC2CA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7A83399A"/>
    <w:multiLevelType w:val="hybridMultilevel"/>
    <w:tmpl w:val="17209CE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0B457B"/>
    <w:rsid w:val="00015044"/>
    <w:rsid w:val="000857DD"/>
    <w:rsid w:val="00094384"/>
    <w:rsid w:val="000B457B"/>
    <w:rsid w:val="000C7812"/>
    <w:rsid w:val="000E7B13"/>
    <w:rsid w:val="001148F9"/>
    <w:rsid w:val="0017172F"/>
    <w:rsid w:val="001B061A"/>
    <w:rsid w:val="00212E52"/>
    <w:rsid w:val="003D63F9"/>
    <w:rsid w:val="00422897"/>
    <w:rsid w:val="00473968"/>
    <w:rsid w:val="00567EFC"/>
    <w:rsid w:val="00692EC9"/>
    <w:rsid w:val="006B4023"/>
    <w:rsid w:val="006F32EF"/>
    <w:rsid w:val="00715379"/>
    <w:rsid w:val="007B3BCD"/>
    <w:rsid w:val="007C6555"/>
    <w:rsid w:val="008143C3"/>
    <w:rsid w:val="00837813"/>
    <w:rsid w:val="008C7F80"/>
    <w:rsid w:val="008D186A"/>
    <w:rsid w:val="00987725"/>
    <w:rsid w:val="009A60FE"/>
    <w:rsid w:val="00A506DF"/>
    <w:rsid w:val="00B102E2"/>
    <w:rsid w:val="00B904CB"/>
    <w:rsid w:val="00CF43E1"/>
    <w:rsid w:val="00DE6493"/>
    <w:rsid w:val="00E063FB"/>
    <w:rsid w:val="00E106BF"/>
    <w:rsid w:val="00EC1A7C"/>
    <w:rsid w:val="00ED25B3"/>
    <w:rsid w:val="00F225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68"/>
    <w:rPr>
      <w:lang w:val="es-AR"/>
    </w:rPr>
  </w:style>
  <w:style w:type="paragraph" w:styleId="Heading1">
    <w:name w:val="heading 1"/>
    <w:basedOn w:val="Normal"/>
    <w:next w:val="Normal"/>
    <w:link w:val="Heading1Char"/>
    <w:uiPriority w:val="9"/>
    <w:qFormat/>
    <w:rsid w:val="00987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77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77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72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72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7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72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877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2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B45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987725"/>
    <w:rPr>
      <w:b/>
      <w:bCs/>
    </w:rPr>
  </w:style>
  <w:style w:type="character" w:styleId="Emphasis">
    <w:name w:val="Emphasis"/>
    <w:basedOn w:val="DefaultParagraphFont"/>
    <w:uiPriority w:val="20"/>
    <w:qFormat/>
    <w:rsid w:val="00987725"/>
    <w:rPr>
      <w:i/>
      <w:iCs/>
    </w:rPr>
  </w:style>
  <w:style w:type="character" w:customStyle="1" w:styleId="apple-converted-space">
    <w:name w:val="apple-converted-space"/>
    <w:basedOn w:val="DefaultParagraphFont"/>
    <w:rsid w:val="000B457B"/>
  </w:style>
  <w:style w:type="character" w:styleId="Hyperlink">
    <w:name w:val="Hyperlink"/>
    <w:basedOn w:val="DefaultParagraphFont"/>
    <w:uiPriority w:val="99"/>
    <w:semiHidden/>
    <w:unhideWhenUsed/>
    <w:rsid w:val="000B457B"/>
    <w:rPr>
      <w:color w:val="0000FF"/>
      <w:u w:val="single"/>
    </w:rPr>
  </w:style>
  <w:style w:type="character" w:customStyle="1" w:styleId="Heading1Char">
    <w:name w:val="Heading 1 Char"/>
    <w:basedOn w:val="DefaultParagraphFont"/>
    <w:link w:val="Heading1"/>
    <w:uiPriority w:val="9"/>
    <w:rsid w:val="0098772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877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77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77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877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877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8772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877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7725"/>
    <w:pPr>
      <w:spacing w:line="240" w:lineRule="auto"/>
    </w:pPr>
    <w:rPr>
      <w:b/>
      <w:bCs/>
      <w:color w:val="4F81BD" w:themeColor="accent1"/>
      <w:sz w:val="18"/>
      <w:szCs w:val="18"/>
    </w:rPr>
  </w:style>
  <w:style w:type="paragraph" w:styleId="Title">
    <w:name w:val="Title"/>
    <w:basedOn w:val="Normal"/>
    <w:next w:val="Normal"/>
    <w:link w:val="TitleChar"/>
    <w:uiPriority w:val="10"/>
    <w:qFormat/>
    <w:rsid w:val="009877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77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772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87725"/>
    <w:pPr>
      <w:spacing w:after="0" w:line="240" w:lineRule="auto"/>
    </w:pPr>
  </w:style>
  <w:style w:type="paragraph" w:styleId="ListParagraph">
    <w:name w:val="List Paragraph"/>
    <w:basedOn w:val="Normal"/>
    <w:uiPriority w:val="34"/>
    <w:qFormat/>
    <w:rsid w:val="00987725"/>
    <w:pPr>
      <w:ind w:left="720"/>
      <w:contextualSpacing/>
    </w:pPr>
  </w:style>
  <w:style w:type="paragraph" w:styleId="Quote">
    <w:name w:val="Quote"/>
    <w:basedOn w:val="Normal"/>
    <w:next w:val="Normal"/>
    <w:link w:val="QuoteChar"/>
    <w:uiPriority w:val="29"/>
    <w:qFormat/>
    <w:rsid w:val="00987725"/>
    <w:rPr>
      <w:i/>
      <w:iCs/>
      <w:color w:val="000000" w:themeColor="text1"/>
    </w:rPr>
  </w:style>
  <w:style w:type="character" w:customStyle="1" w:styleId="QuoteChar">
    <w:name w:val="Quote Char"/>
    <w:basedOn w:val="DefaultParagraphFont"/>
    <w:link w:val="Quote"/>
    <w:uiPriority w:val="29"/>
    <w:rsid w:val="00987725"/>
    <w:rPr>
      <w:i/>
      <w:iCs/>
      <w:color w:val="000000" w:themeColor="text1"/>
    </w:rPr>
  </w:style>
  <w:style w:type="paragraph" w:styleId="IntenseQuote">
    <w:name w:val="Intense Quote"/>
    <w:basedOn w:val="Normal"/>
    <w:next w:val="Normal"/>
    <w:link w:val="IntenseQuoteChar"/>
    <w:uiPriority w:val="30"/>
    <w:qFormat/>
    <w:rsid w:val="009877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7725"/>
    <w:rPr>
      <w:b/>
      <w:bCs/>
      <w:i/>
      <w:iCs/>
      <w:color w:val="4F81BD" w:themeColor="accent1"/>
    </w:rPr>
  </w:style>
  <w:style w:type="character" w:styleId="SubtleEmphasis">
    <w:name w:val="Subtle Emphasis"/>
    <w:basedOn w:val="DefaultParagraphFont"/>
    <w:uiPriority w:val="19"/>
    <w:qFormat/>
    <w:rsid w:val="00987725"/>
    <w:rPr>
      <w:i/>
      <w:iCs/>
      <w:color w:val="808080" w:themeColor="text1" w:themeTint="7F"/>
    </w:rPr>
  </w:style>
  <w:style w:type="character" w:styleId="IntenseEmphasis">
    <w:name w:val="Intense Emphasis"/>
    <w:basedOn w:val="DefaultParagraphFont"/>
    <w:uiPriority w:val="21"/>
    <w:qFormat/>
    <w:rsid w:val="00987725"/>
    <w:rPr>
      <w:b/>
      <w:bCs/>
      <w:i/>
      <w:iCs/>
      <w:color w:val="4F81BD" w:themeColor="accent1"/>
    </w:rPr>
  </w:style>
  <w:style w:type="character" w:styleId="SubtleReference">
    <w:name w:val="Subtle Reference"/>
    <w:basedOn w:val="DefaultParagraphFont"/>
    <w:uiPriority w:val="31"/>
    <w:qFormat/>
    <w:rsid w:val="00987725"/>
    <w:rPr>
      <w:smallCaps/>
      <w:color w:val="C0504D" w:themeColor="accent2"/>
      <w:u w:val="single"/>
    </w:rPr>
  </w:style>
  <w:style w:type="character" w:styleId="IntenseReference">
    <w:name w:val="Intense Reference"/>
    <w:basedOn w:val="DefaultParagraphFont"/>
    <w:uiPriority w:val="32"/>
    <w:qFormat/>
    <w:rsid w:val="00987725"/>
    <w:rPr>
      <w:b/>
      <w:bCs/>
      <w:smallCaps/>
      <w:color w:val="C0504D" w:themeColor="accent2"/>
      <w:spacing w:val="5"/>
      <w:u w:val="single"/>
    </w:rPr>
  </w:style>
  <w:style w:type="character" w:styleId="BookTitle">
    <w:name w:val="Book Title"/>
    <w:basedOn w:val="DefaultParagraphFont"/>
    <w:uiPriority w:val="33"/>
    <w:qFormat/>
    <w:rsid w:val="00987725"/>
    <w:rPr>
      <w:b/>
      <w:bCs/>
      <w:smallCaps/>
      <w:spacing w:val="5"/>
    </w:rPr>
  </w:style>
  <w:style w:type="paragraph" w:styleId="TOCHeading">
    <w:name w:val="TOC Heading"/>
    <w:basedOn w:val="Heading1"/>
    <w:next w:val="Normal"/>
    <w:uiPriority w:val="39"/>
    <w:semiHidden/>
    <w:unhideWhenUsed/>
    <w:qFormat/>
    <w:rsid w:val="00987725"/>
    <w:pPr>
      <w:outlineLvl w:val="9"/>
    </w:pPr>
  </w:style>
  <w:style w:type="paragraph" w:styleId="Header">
    <w:name w:val="header"/>
    <w:basedOn w:val="Normal"/>
    <w:link w:val="HeaderChar"/>
    <w:uiPriority w:val="99"/>
    <w:unhideWhenUsed/>
    <w:rsid w:val="001B061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B061A"/>
  </w:style>
  <w:style w:type="paragraph" w:styleId="Footer">
    <w:name w:val="footer"/>
    <w:basedOn w:val="Normal"/>
    <w:link w:val="FooterChar"/>
    <w:uiPriority w:val="99"/>
    <w:semiHidden/>
    <w:unhideWhenUsed/>
    <w:rsid w:val="001B061A"/>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1B061A"/>
  </w:style>
  <w:style w:type="paragraph" w:styleId="BalloonText">
    <w:name w:val="Balloon Text"/>
    <w:basedOn w:val="Normal"/>
    <w:link w:val="BalloonTextChar"/>
    <w:uiPriority w:val="99"/>
    <w:semiHidden/>
    <w:unhideWhenUsed/>
    <w:rsid w:val="001B0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61A"/>
    <w:rPr>
      <w:rFonts w:ascii="Tahoma" w:hAnsi="Tahoma" w:cs="Tahoma"/>
      <w:sz w:val="16"/>
      <w:szCs w:val="16"/>
    </w:rPr>
  </w:style>
  <w:style w:type="table" w:styleId="MediumGrid3-Accent1">
    <w:name w:val="Medium Grid 3 Accent 1"/>
    <w:basedOn w:val="TableNormal"/>
    <w:uiPriority w:val="69"/>
    <w:rsid w:val="009A60FE"/>
    <w:pPr>
      <w:spacing w:after="0" w:line="240" w:lineRule="auto"/>
    </w:pPr>
    <w:rPr>
      <w:rFonts w:eastAsiaTheme="minorHAnsi"/>
      <w:lang w:val="es-AR" w:bidi="ar-SA"/>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A506DF"/>
  </w:style>
</w:styles>
</file>

<file path=word/webSettings.xml><?xml version="1.0" encoding="utf-8"?>
<w:webSettings xmlns:r="http://schemas.openxmlformats.org/officeDocument/2006/relationships" xmlns:w="http://schemas.openxmlformats.org/wordprocessingml/2006/main">
  <w:divs>
    <w:div w:id="60031763">
      <w:bodyDiv w:val="1"/>
      <w:marLeft w:val="0"/>
      <w:marRight w:val="0"/>
      <w:marTop w:val="0"/>
      <w:marBottom w:val="0"/>
      <w:divBdr>
        <w:top w:val="none" w:sz="0" w:space="0" w:color="auto"/>
        <w:left w:val="none" w:sz="0" w:space="0" w:color="auto"/>
        <w:bottom w:val="none" w:sz="0" w:space="0" w:color="auto"/>
        <w:right w:val="none" w:sz="0" w:space="0" w:color="auto"/>
      </w:divBdr>
      <w:divsChild>
        <w:div w:id="108815754">
          <w:marLeft w:val="0"/>
          <w:marRight w:val="0"/>
          <w:marTop w:val="0"/>
          <w:marBottom w:val="0"/>
          <w:divBdr>
            <w:top w:val="none" w:sz="0" w:space="0" w:color="auto"/>
            <w:left w:val="none" w:sz="0" w:space="0" w:color="auto"/>
            <w:bottom w:val="none" w:sz="0" w:space="0" w:color="auto"/>
            <w:right w:val="none" w:sz="0" w:space="0" w:color="auto"/>
          </w:divBdr>
          <w:divsChild>
            <w:div w:id="1581595275">
              <w:marLeft w:val="0"/>
              <w:marRight w:val="0"/>
              <w:marTop w:val="0"/>
              <w:marBottom w:val="0"/>
              <w:divBdr>
                <w:top w:val="none" w:sz="0" w:space="0" w:color="auto"/>
                <w:left w:val="none" w:sz="0" w:space="0" w:color="auto"/>
                <w:bottom w:val="none" w:sz="0" w:space="0" w:color="auto"/>
                <w:right w:val="none" w:sz="0" w:space="0" w:color="auto"/>
              </w:divBdr>
              <w:divsChild>
                <w:div w:id="1864589485">
                  <w:marLeft w:val="0"/>
                  <w:marRight w:val="0"/>
                  <w:marTop w:val="0"/>
                  <w:marBottom w:val="0"/>
                  <w:divBdr>
                    <w:top w:val="none" w:sz="0" w:space="0" w:color="auto"/>
                    <w:left w:val="none" w:sz="0" w:space="0" w:color="auto"/>
                    <w:bottom w:val="none" w:sz="0" w:space="0" w:color="auto"/>
                    <w:right w:val="none" w:sz="0" w:space="0" w:color="auto"/>
                  </w:divBdr>
                </w:div>
                <w:div w:id="2020113748">
                  <w:marLeft w:val="0"/>
                  <w:marRight w:val="0"/>
                  <w:marTop w:val="0"/>
                  <w:marBottom w:val="0"/>
                  <w:divBdr>
                    <w:top w:val="none" w:sz="0" w:space="0" w:color="auto"/>
                    <w:left w:val="none" w:sz="0" w:space="0" w:color="auto"/>
                    <w:bottom w:val="none" w:sz="0" w:space="0" w:color="auto"/>
                    <w:right w:val="none" w:sz="0" w:space="0" w:color="auto"/>
                  </w:divBdr>
                </w:div>
                <w:div w:id="2124182869">
                  <w:marLeft w:val="0"/>
                  <w:marRight w:val="0"/>
                  <w:marTop w:val="0"/>
                  <w:marBottom w:val="0"/>
                  <w:divBdr>
                    <w:top w:val="none" w:sz="0" w:space="0" w:color="auto"/>
                    <w:left w:val="none" w:sz="0" w:space="0" w:color="auto"/>
                    <w:bottom w:val="none" w:sz="0" w:space="0" w:color="auto"/>
                    <w:right w:val="none" w:sz="0" w:space="0" w:color="auto"/>
                  </w:divBdr>
                  <w:divsChild>
                    <w:div w:id="586765600">
                      <w:marLeft w:val="0"/>
                      <w:marRight w:val="0"/>
                      <w:marTop w:val="0"/>
                      <w:marBottom w:val="0"/>
                      <w:divBdr>
                        <w:top w:val="none" w:sz="0" w:space="0" w:color="auto"/>
                        <w:left w:val="none" w:sz="0" w:space="0" w:color="auto"/>
                        <w:bottom w:val="none" w:sz="0" w:space="0" w:color="auto"/>
                        <w:right w:val="none" w:sz="0" w:space="0" w:color="auto"/>
                      </w:divBdr>
                    </w:div>
                    <w:div w:id="1190139878">
                      <w:marLeft w:val="0"/>
                      <w:marRight w:val="0"/>
                      <w:marTop w:val="0"/>
                      <w:marBottom w:val="0"/>
                      <w:divBdr>
                        <w:top w:val="none" w:sz="0" w:space="0" w:color="auto"/>
                        <w:left w:val="none" w:sz="0" w:space="0" w:color="auto"/>
                        <w:bottom w:val="none" w:sz="0" w:space="0" w:color="auto"/>
                        <w:right w:val="none" w:sz="0" w:space="0" w:color="auto"/>
                      </w:divBdr>
                    </w:div>
                    <w:div w:id="1765765721">
                      <w:marLeft w:val="0"/>
                      <w:marRight w:val="0"/>
                      <w:marTop w:val="0"/>
                      <w:marBottom w:val="0"/>
                      <w:divBdr>
                        <w:top w:val="none" w:sz="0" w:space="0" w:color="auto"/>
                        <w:left w:val="none" w:sz="0" w:space="0" w:color="auto"/>
                        <w:bottom w:val="none" w:sz="0" w:space="0" w:color="auto"/>
                        <w:right w:val="none" w:sz="0" w:space="0" w:color="auto"/>
                      </w:divBdr>
                    </w:div>
                    <w:div w:id="2019427174">
                      <w:marLeft w:val="0"/>
                      <w:marRight w:val="0"/>
                      <w:marTop w:val="0"/>
                      <w:marBottom w:val="0"/>
                      <w:divBdr>
                        <w:top w:val="none" w:sz="0" w:space="0" w:color="auto"/>
                        <w:left w:val="none" w:sz="0" w:space="0" w:color="auto"/>
                        <w:bottom w:val="none" w:sz="0" w:space="0" w:color="auto"/>
                        <w:right w:val="none" w:sz="0" w:space="0" w:color="auto"/>
                      </w:divBdr>
                    </w:div>
                    <w:div w:id="1894652568">
                      <w:marLeft w:val="0"/>
                      <w:marRight w:val="0"/>
                      <w:marTop w:val="0"/>
                      <w:marBottom w:val="0"/>
                      <w:divBdr>
                        <w:top w:val="none" w:sz="0" w:space="0" w:color="auto"/>
                        <w:left w:val="none" w:sz="0" w:space="0" w:color="auto"/>
                        <w:bottom w:val="none" w:sz="0" w:space="0" w:color="auto"/>
                        <w:right w:val="none" w:sz="0" w:space="0" w:color="auto"/>
                      </w:divBdr>
                    </w:div>
                    <w:div w:id="1518229617">
                      <w:marLeft w:val="0"/>
                      <w:marRight w:val="0"/>
                      <w:marTop w:val="0"/>
                      <w:marBottom w:val="0"/>
                      <w:divBdr>
                        <w:top w:val="none" w:sz="0" w:space="0" w:color="auto"/>
                        <w:left w:val="none" w:sz="0" w:space="0" w:color="auto"/>
                        <w:bottom w:val="none" w:sz="0" w:space="0" w:color="auto"/>
                        <w:right w:val="none" w:sz="0" w:space="0" w:color="auto"/>
                      </w:divBdr>
                    </w:div>
                    <w:div w:id="2008899668">
                      <w:marLeft w:val="0"/>
                      <w:marRight w:val="0"/>
                      <w:marTop w:val="0"/>
                      <w:marBottom w:val="0"/>
                      <w:divBdr>
                        <w:top w:val="none" w:sz="0" w:space="0" w:color="auto"/>
                        <w:left w:val="none" w:sz="0" w:space="0" w:color="auto"/>
                        <w:bottom w:val="none" w:sz="0" w:space="0" w:color="auto"/>
                        <w:right w:val="none" w:sz="0" w:space="0" w:color="auto"/>
                      </w:divBdr>
                    </w:div>
                    <w:div w:id="568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0902">
      <w:bodyDiv w:val="1"/>
      <w:marLeft w:val="0"/>
      <w:marRight w:val="0"/>
      <w:marTop w:val="0"/>
      <w:marBottom w:val="0"/>
      <w:divBdr>
        <w:top w:val="none" w:sz="0" w:space="0" w:color="auto"/>
        <w:left w:val="none" w:sz="0" w:space="0" w:color="auto"/>
        <w:bottom w:val="none" w:sz="0" w:space="0" w:color="auto"/>
        <w:right w:val="none" w:sz="0" w:space="0" w:color="auto"/>
      </w:divBdr>
      <w:divsChild>
        <w:div w:id="27069074">
          <w:marLeft w:val="0"/>
          <w:marRight w:val="0"/>
          <w:marTop w:val="180"/>
          <w:marBottom w:val="225"/>
          <w:divBdr>
            <w:top w:val="none" w:sz="0" w:space="0" w:color="auto"/>
            <w:left w:val="none" w:sz="0" w:space="0" w:color="auto"/>
            <w:bottom w:val="dotted" w:sz="6" w:space="0" w:color="DDDDDD"/>
            <w:right w:val="none" w:sz="0" w:space="0" w:color="auto"/>
          </w:divBdr>
        </w:div>
      </w:divsChild>
    </w:div>
    <w:div w:id="896286397">
      <w:bodyDiv w:val="1"/>
      <w:marLeft w:val="0"/>
      <w:marRight w:val="0"/>
      <w:marTop w:val="0"/>
      <w:marBottom w:val="0"/>
      <w:divBdr>
        <w:top w:val="none" w:sz="0" w:space="0" w:color="auto"/>
        <w:left w:val="none" w:sz="0" w:space="0" w:color="auto"/>
        <w:bottom w:val="none" w:sz="0" w:space="0" w:color="auto"/>
        <w:right w:val="none" w:sz="0" w:space="0" w:color="auto"/>
      </w:divBdr>
      <w:divsChild>
        <w:div w:id="2126456479">
          <w:marLeft w:val="0"/>
          <w:marRight w:val="0"/>
          <w:marTop w:val="0"/>
          <w:marBottom w:val="0"/>
          <w:divBdr>
            <w:top w:val="none" w:sz="0" w:space="0" w:color="auto"/>
            <w:left w:val="none" w:sz="0" w:space="0" w:color="auto"/>
            <w:bottom w:val="none" w:sz="0" w:space="0" w:color="auto"/>
            <w:right w:val="none" w:sz="0" w:space="0" w:color="auto"/>
          </w:divBdr>
          <w:divsChild>
            <w:div w:id="320433440">
              <w:marLeft w:val="0"/>
              <w:marRight w:val="0"/>
              <w:marTop w:val="0"/>
              <w:marBottom w:val="0"/>
              <w:divBdr>
                <w:top w:val="none" w:sz="0" w:space="0" w:color="auto"/>
                <w:left w:val="none" w:sz="0" w:space="0" w:color="auto"/>
                <w:bottom w:val="none" w:sz="0" w:space="0" w:color="auto"/>
                <w:right w:val="none" w:sz="0" w:space="0" w:color="auto"/>
              </w:divBdr>
              <w:divsChild>
                <w:div w:id="2010448079">
                  <w:marLeft w:val="0"/>
                  <w:marRight w:val="0"/>
                  <w:marTop w:val="0"/>
                  <w:marBottom w:val="0"/>
                  <w:divBdr>
                    <w:top w:val="none" w:sz="0" w:space="0" w:color="auto"/>
                    <w:left w:val="none" w:sz="0" w:space="0" w:color="auto"/>
                    <w:bottom w:val="none" w:sz="0" w:space="0" w:color="auto"/>
                    <w:right w:val="none" w:sz="0" w:space="0" w:color="auto"/>
                  </w:divBdr>
                  <w:divsChild>
                    <w:div w:id="1044062567">
                      <w:marLeft w:val="0"/>
                      <w:marRight w:val="0"/>
                      <w:marTop w:val="0"/>
                      <w:marBottom w:val="0"/>
                      <w:divBdr>
                        <w:top w:val="none" w:sz="0" w:space="0" w:color="auto"/>
                        <w:left w:val="none" w:sz="0" w:space="0" w:color="auto"/>
                        <w:bottom w:val="none" w:sz="0" w:space="0" w:color="auto"/>
                        <w:right w:val="none" w:sz="0" w:space="0" w:color="auto"/>
                      </w:divBdr>
                    </w:div>
                    <w:div w:id="1912763493">
                      <w:marLeft w:val="0"/>
                      <w:marRight w:val="0"/>
                      <w:marTop w:val="0"/>
                      <w:marBottom w:val="0"/>
                      <w:divBdr>
                        <w:top w:val="none" w:sz="0" w:space="0" w:color="auto"/>
                        <w:left w:val="none" w:sz="0" w:space="0" w:color="auto"/>
                        <w:bottom w:val="none" w:sz="0" w:space="0" w:color="auto"/>
                        <w:right w:val="none" w:sz="0" w:space="0" w:color="auto"/>
                      </w:divBdr>
                    </w:div>
                    <w:div w:id="1590693168">
                      <w:marLeft w:val="0"/>
                      <w:marRight w:val="0"/>
                      <w:marTop w:val="0"/>
                      <w:marBottom w:val="0"/>
                      <w:divBdr>
                        <w:top w:val="none" w:sz="0" w:space="0" w:color="auto"/>
                        <w:left w:val="none" w:sz="0" w:space="0" w:color="auto"/>
                        <w:bottom w:val="none" w:sz="0" w:space="0" w:color="auto"/>
                        <w:right w:val="none" w:sz="0" w:space="0" w:color="auto"/>
                      </w:divBdr>
                    </w:div>
                  </w:divsChild>
                </w:div>
                <w:div w:id="524175072">
                  <w:marLeft w:val="0"/>
                  <w:marRight w:val="0"/>
                  <w:marTop w:val="0"/>
                  <w:marBottom w:val="0"/>
                  <w:divBdr>
                    <w:top w:val="none" w:sz="0" w:space="0" w:color="auto"/>
                    <w:left w:val="none" w:sz="0" w:space="0" w:color="auto"/>
                    <w:bottom w:val="none" w:sz="0" w:space="0" w:color="auto"/>
                    <w:right w:val="none" w:sz="0" w:space="0" w:color="auto"/>
                  </w:divBdr>
                  <w:divsChild>
                    <w:div w:id="1472865468">
                      <w:marLeft w:val="0"/>
                      <w:marRight w:val="0"/>
                      <w:marTop w:val="0"/>
                      <w:marBottom w:val="0"/>
                      <w:divBdr>
                        <w:top w:val="none" w:sz="0" w:space="0" w:color="auto"/>
                        <w:left w:val="none" w:sz="0" w:space="0" w:color="auto"/>
                        <w:bottom w:val="none" w:sz="0" w:space="0" w:color="auto"/>
                        <w:right w:val="none" w:sz="0" w:space="0" w:color="auto"/>
                      </w:divBdr>
                    </w:div>
                    <w:div w:id="1203440270">
                      <w:marLeft w:val="0"/>
                      <w:marRight w:val="0"/>
                      <w:marTop w:val="0"/>
                      <w:marBottom w:val="0"/>
                      <w:divBdr>
                        <w:top w:val="none" w:sz="0" w:space="0" w:color="auto"/>
                        <w:left w:val="none" w:sz="0" w:space="0" w:color="auto"/>
                        <w:bottom w:val="none" w:sz="0" w:space="0" w:color="auto"/>
                        <w:right w:val="none" w:sz="0" w:space="0" w:color="auto"/>
                      </w:divBdr>
                    </w:div>
                    <w:div w:id="116996818">
                      <w:marLeft w:val="0"/>
                      <w:marRight w:val="0"/>
                      <w:marTop w:val="0"/>
                      <w:marBottom w:val="0"/>
                      <w:divBdr>
                        <w:top w:val="none" w:sz="0" w:space="0" w:color="auto"/>
                        <w:left w:val="none" w:sz="0" w:space="0" w:color="auto"/>
                        <w:bottom w:val="none" w:sz="0" w:space="0" w:color="auto"/>
                        <w:right w:val="none" w:sz="0" w:space="0" w:color="auto"/>
                      </w:divBdr>
                    </w:div>
                    <w:div w:id="365105829">
                      <w:marLeft w:val="0"/>
                      <w:marRight w:val="0"/>
                      <w:marTop w:val="0"/>
                      <w:marBottom w:val="0"/>
                      <w:divBdr>
                        <w:top w:val="none" w:sz="0" w:space="0" w:color="auto"/>
                        <w:left w:val="none" w:sz="0" w:space="0" w:color="auto"/>
                        <w:bottom w:val="none" w:sz="0" w:space="0" w:color="auto"/>
                        <w:right w:val="none" w:sz="0" w:space="0" w:color="auto"/>
                      </w:divBdr>
                    </w:div>
                    <w:div w:id="1541241859">
                      <w:marLeft w:val="0"/>
                      <w:marRight w:val="0"/>
                      <w:marTop w:val="0"/>
                      <w:marBottom w:val="0"/>
                      <w:divBdr>
                        <w:top w:val="none" w:sz="0" w:space="0" w:color="auto"/>
                        <w:left w:val="none" w:sz="0" w:space="0" w:color="auto"/>
                        <w:bottom w:val="none" w:sz="0" w:space="0" w:color="auto"/>
                        <w:right w:val="none" w:sz="0" w:space="0" w:color="auto"/>
                      </w:divBdr>
                    </w:div>
                    <w:div w:id="1040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1539</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13</cp:revision>
  <dcterms:created xsi:type="dcterms:W3CDTF">2011-04-13T17:43:00Z</dcterms:created>
  <dcterms:modified xsi:type="dcterms:W3CDTF">2011-04-22T23:33:00Z</dcterms:modified>
</cp:coreProperties>
</file>